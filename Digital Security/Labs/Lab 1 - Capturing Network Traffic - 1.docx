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C6CF9" w14:textId="77777777" w:rsidR="00507C04" w:rsidRPr="001B101D" w:rsidRDefault="00737FA0" w:rsidP="001B101D">
      <w:bookmarkStart w:id="0" w:name="_GoBack"/>
      <w:bookmarkEnd w:id="0"/>
      <w:r>
        <w:pict w14:anchorId="2D2D6B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4.25pt">
            <v:imagedata r:id="rId7" o:title="2"/>
          </v:shape>
        </w:pict>
      </w:r>
      <w:r>
        <w:pict w14:anchorId="428EF9B6">
          <v:shape id="_x0000_i1026" type="#_x0000_t75" style="width:414.75pt;height:208.5pt">
            <v:imagedata r:id="rId8" o:title="3"/>
          </v:shape>
        </w:pict>
      </w:r>
      <w:r>
        <w:pict w14:anchorId="020E9675">
          <v:shape id="_x0000_i1027" type="#_x0000_t75" style="width:415.5pt;height:202.5pt">
            <v:imagedata r:id="rId9" o:title="1"/>
          </v:shape>
        </w:pict>
      </w:r>
    </w:p>
    <w:sectPr w:rsidR="00507C04" w:rsidRPr="001B101D" w:rsidSect="00260E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51040" w14:textId="77777777" w:rsidR="00737FA0" w:rsidRDefault="00737FA0" w:rsidP="00286FC5">
      <w:r>
        <w:separator/>
      </w:r>
    </w:p>
  </w:endnote>
  <w:endnote w:type="continuationSeparator" w:id="0">
    <w:p w14:paraId="1F7DDFFF" w14:textId="77777777" w:rsidR="00737FA0" w:rsidRDefault="00737FA0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A04AD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828B5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BE67B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AE76F" w14:textId="77777777" w:rsidR="00737FA0" w:rsidRDefault="00737FA0" w:rsidP="00286FC5">
      <w:r>
        <w:separator/>
      </w:r>
    </w:p>
  </w:footnote>
  <w:footnote w:type="continuationSeparator" w:id="0">
    <w:p w14:paraId="466A1D32" w14:textId="77777777" w:rsidR="00737FA0" w:rsidRDefault="00737FA0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FAAD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2328D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30B36" w14:textId="77777777"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A0"/>
    <w:rsid w:val="000258D2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737FA0"/>
    <w:rsid w:val="007C0CE6"/>
    <w:rsid w:val="007C4412"/>
    <w:rsid w:val="00815637"/>
    <w:rsid w:val="008B76CA"/>
    <w:rsid w:val="008C1C18"/>
    <w:rsid w:val="00913307"/>
    <w:rsid w:val="00947625"/>
    <w:rsid w:val="00A90F16"/>
    <w:rsid w:val="00B00C36"/>
    <w:rsid w:val="00B144DB"/>
    <w:rsid w:val="00C6600D"/>
    <w:rsid w:val="00C77F66"/>
    <w:rsid w:val="00CE4BA7"/>
    <w:rsid w:val="00D56F66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CA0964"/>
  <w15:chartTrackingRefBased/>
  <w15:docId w15:val="{404F2734-F3A0-4C92-8E34-6C15A84D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72B6D-DF98-4C09-AC3A-71089C97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F0762A35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Corte-Real</dc:creator>
  <cp:keywords/>
  <dc:description/>
  <cp:lastModifiedBy>Corte-Real, Ricardo (Student)</cp:lastModifiedBy>
  <cp:revision>1</cp:revision>
  <cp:lastPrinted>2015-02-26T14:03:00Z</cp:lastPrinted>
  <dcterms:created xsi:type="dcterms:W3CDTF">2018-03-06T11:19:00Z</dcterms:created>
  <dcterms:modified xsi:type="dcterms:W3CDTF">2018-03-06T11:22:00Z</dcterms:modified>
</cp:coreProperties>
</file>