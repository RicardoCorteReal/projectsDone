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7C04" w:rsidRDefault="00235C72" w:rsidP="001B101D">
      <w:bookmarkStart w:id="0" w:name="_GoBack"/>
      <w:bookmarkEnd w:id="0"/>
      <w:r>
        <w:rPr>
          <w:noProof/>
        </w:rPr>
        <w:drawing>
          <wp:inline distT="0" distB="0" distL="0" distR="0" wp14:anchorId="5C5D0876" wp14:editId="14155960">
            <wp:extent cx="5278120" cy="3378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C72" w:rsidRDefault="00235C72" w:rsidP="001B101D">
      <w:r>
        <w:t>Here we just created the new users for each group, and checked if they had passwords.</w:t>
      </w:r>
    </w:p>
    <w:p w:rsidR="00235C72" w:rsidRDefault="00235C72" w:rsidP="001B101D"/>
    <w:p w:rsidR="00235C72" w:rsidRDefault="00235C72" w:rsidP="001B101D">
      <w:r>
        <w:t xml:space="preserve">Now populated with passwords </w:t>
      </w:r>
    </w:p>
    <w:p w:rsidR="00235C72" w:rsidRDefault="00235C72" w:rsidP="001B101D">
      <w:r>
        <w:rPr>
          <w:noProof/>
        </w:rPr>
        <w:drawing>
          <wp:inline distT="0" distB="0" distL="0" distR="0" wp14:anchorId="2818822B" wp14:editId="68452EB5">
            <wp:extent cx="5278120" cy="3378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C72" w:rsidRDefault="00235C72" w:rsidP="001B101D">
      <w:r>
        <w:rPr>
          <w:noProof/>
        </w:rPr>
        <w:lastRenderedPageBreak/>
        <w:drawing>
          <wp:inline distT="0" distB="0" distL="0" distR="0" wp14:anchorId="76D4EDAD" wp14:editId="103195CA">
            <wp:extent cx="5278120" cy="3378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C72" w:rsidRDefault="00235C72" w:rsidP="001B101D">
      <w:r>
        <w:rPr>
          <w:noProof/>
        </w:rPr>
        <w:drawing>
          <wp:inline distT="0" distB="0" distL="0" distR="0" wp14:anchorId="0449F2C3" wp14:editId="6E82C701">
            <wp:extent cx="5278120" cy="3378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C72" w:rsidRDefault="00235C72" w:rsidP="001B101D">
      <w:r>
        <w:rPr>
          <w:noProof/>
        </w:rPr>
        <w:lastRenderedPageBreak/>
        <w:drawing>
          <wp:inline distT="0" distB="0" distL="0" distR="0" wp14:anchorId="0C8B2B8C" wp14:editId="5D201020">
            <wp:extent cx="5278120" cy="3378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C72" w:rsidRDefault="00235C72" w:rsidP="001B101D">
      <w:r>
        <w:rPr>
          <w:noProof/>
        </w:rPr>
        <w:drawing>
          <wp:inline distT="0" distB="0" distL="0" distR="0" wp14:anchorId="454F21D2" wp14:editId="27B997A3">
            <wp:extent cx="5278120" cy="3378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C72" w:rsidRPr="001B101D" w:rsidRDefault="00235C72" w:rsidP="001B101D">
      <w:r>
        <w:rPr>
          <w:noProof/>
        </w:rPr>
        <w:lastRenderedPageBreak/>
        <w:drawing>
          <wp:inline distT="0" distB="0" distL="0" distR="0" wp14:anchorId="0AFB3072" wp14:editId="42FDE6AB">
            <wp:extent cx="5278120" cy="3378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5C72" w:rsidRPr="001B101D" w:rsidSect="00260E21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/>
      <w:pgMar w:top="1440" w:right="1797" w:bottom="1440" w:left="179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35C72" w:rsidRDefault="00235C72" w:rsidP="00286FC5">
      <w:r>
        <w:separator/>
      </w:r>
    </w:p>
  </w:endnote>
  <w:endnote w:type="continuationSeparator" w:id="0">
    <w:p w:rsidR="00235C72" w:rsidRDefault="00235C72" w:rsidP="00286F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C18" w:rsidRDefault="008C1C1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C18" w:rsidRDefault="008C1C1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C18" w:rsidRDefault="008C1C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35C72" w:rsidRDefault="00235C72" w:rsidP="00286FC5">
      <w:r>
        <w:separator/>
      </w:r>
    </w:p>
  </w:footnote>
  <w:footnote w:type="continuationSeparator" w:id="0">
    <w:p w:rsidR="00235C72" w:rsidRDefault="00235C72" w:rsidP="00286F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C18" w:rsidRDefault="008C1C1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86FC5" w:rsidRPr="008C1C18" w:rsidRDefault="00286FC5" w:rsidP="008C1C1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C18" w:rsidRDefault="008C1C1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5C72"/>
    <w:rsid w:val="000258D2"/>
    <w:rsid w:val="00061CC7"/>
    <w:rsid w:val="00071EA0"/>
    <w:rsid w:val="000D249B"/>
    <w:rsid w:val="0014111A"/>
    <w:rsid w:val="001B101D"/>
    <w:rsid w:val="001E33B4"/>
    <w:rsid w:val="001E758E"/>
    <w:rsid w:val="00235C72"/>
    <w:rsid w:val="00260E21"/>
    <w:rsid w:val="00262AB8"/>
    <w:rsid w:val="002829FE"/>
    <w:rsid w:val="00286FC5"/>
    <w:rsid w:val="002E5B61"/>
    <w:rsid w:val="002F5F52"/>
    <w:rsid w:val="003022D9"/>
    <w:rsid w:val="0030289F"/>
    <w:rsid w:val="003E00AE"/>
    <w:rsid w:val="00411190"/>
    <w:rsid w:val="00431892"/>
    <w:rsid w:val="004325DE"/>
    <w:rsid w:val="0050048C"/>
    <w:rsid w:val="00507C04"/>
    <w:rsid w:val="005236F1"/>
    <w:rsid w:val="00556DE4"/>
    <w:rsid w:val="00565496"/>
    <w:rsid w:val="00577A41"/>
    <w:rsid w:val="005972FA"/>
    <w:rsid w:val="00692A96"/>
    <w:rsid w:val="006A2AEF"/>
    <w:rsid w:val="007C0CE6"/>
    <w:rsid w:val="007C4412"/>
    <w:rsid w:val="00815637"/>
    <w:rsid w:val="008B76CA"/>
    <w:rsid w:val="008C1C18"/>
    <w:rsid w:val="00913307"/>
    <w:rsid w:val="00947625"/>
    <w:rsid w:val="00A90F16"/>
    <w:rsid w:val="00B00C36"/>
    <w:rsid w:val="00B144DB"/>
    <w:rsid w:val="00C6600D"/>
    <w:rsid w:val="00C77F66"/>
    <w:rsid w:val="00CE4BA7"/>
    <w:rsid w:val="00D56F66"/>
    <w:rsid w:val="00F10112"/>
    <w:rsid w:val="00F46A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5:chartTrackingRefBased/>
  <w15:docId w15:val="{1B443712-7791-4799-A5ED-0778DA078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07C04"/>
    <w:pPr>
      <w:spacing w:after="240" w:line="360" w:lineRule="auto"/>
    </w:pPr>
    <w:rPr>
      <w:rFonts w:ascii="Arial" w:hAnsi="Arial"/>
      <w:sz w:val="24"/>
      <w:szCs w:val="22"/>
    </w:rPr>
  </w:style>
  <w:style w:type="paragraph" w:styleId="Heading1">
    <w:name w:val="heading 1"/>
    <w:basedOn w:val="Normal"/>
    <w:next w:val="Normal"/>
    <w:autoRedefine/>
    <w:qFormat/>
    <w:rsid w:val="007C0CE6"/>
    <w:pPr>
      <w:keepNext/>
      <w:spacing w:before="240" w:after="60"/>
      <w:outlineLvl w:val="0"/>
    </w:pPr>
    <w:rPr>
      <w:rFonts w:cs="Arial"/>
      <w:b/>
      <w:bCs/>
      <w:color w:val="1F4E79" w:themeColor="accent1" w:themeShade="80"/>
      <w:kern w:val="32"/>
      <w:sz w:val="36"/>
      <w:szCs w:val="32"/>
    </w:rPr>
  </w:style>
  <w:style w:type="paragraph" w:styleId="Heading2">
    <w:name w:val="heading 2"/>
    <w:basedOn w:val="Normal"/>
    <w:next w:val="Normal"/>
    <w:autoRedefine/>
    <w:qFormat/>
    <w:rsid w:val="007C0CE6"/>
    <w:pPr>
      <w:keepNext/>
      <w:spacing w:before="240" w:after="60"/>
      <w:outlineLvl w:val="1"/>
    </w:pPr>
    <w:rPr>
      <w:rFonts w:cs="Arial"/>
      <w:bCs/>
      <w:iCs/>
      <w:color w:val="1F4E79" w:themeColor="accent1" w:themeShade="80"/>
      <w:sz w:val="32"/>
      <w:szCs w:val="28"/>
    </w:rPr>
  </w:style>
  <w:style w:type="paragraph" w:styleId="Heading3">
    <w:name w:val="heading 3"/>
    <w:basedOn w:val="Normal"/>
    <w:next w:val="Normal"/>
    <w:autoRedefine/>
    <w:qFormat/>
    <w:rsid w:val="007C0CE6"/>
    <w:pPr>
      <w:keepNext/>
      <w:spacing w:after="96"/>
      <w:outlineLvl w:val="2"/>
    </w:pPr>
    <w:rPr>
      <w:b/>
      <w:color w:val="1F4E79" w:themeColor="accent1" w:themeShade="80"/>
      <w:spacing w:val="10"/>
      <w:sz w:val="25"/>
      <w:szCs w:val="20"/>
      <w:lang w:val="en-US"/>
    </w:rPr>
  </w:style>
  <w:style w:type="paragraph" w:styleId="Heading5">
    <w:name w:val="heading 5"/>
    <w:basedOn w:val="Normal"/>
    <w:next w:val="Normal"/>
    <w:autoRedefine/>
    <w:qFormat/>
    <w:rsid w:val="00B144DB"/>
    <w:pPr>
      <w:spacing w:before="240" w:after="60"/>
      <w:outlineLvl w:val="4"/>
    </w:pPr>
    <w:rPr>
      <w:b/>
      <w:bCs/>
      <w:i/>
      <w:iCs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autoRedefine/>
    <w:uiPriority w:val="10"/>
    <w:qFormat/>
    <w:rsid w:val="00071EA0"/>
    <w:pPr>
      <w:contextualSpacing/>
    </w:pPr>
    <w:rPr>
      <w:rFonts w:eastAsiaTheme="majorEastAsia" w:cs="Arial"/>
      <w:color w:val="1F4E79" w:themeColor="accent1" w:themeShade="80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1EA0"/>
    <w:rPr>
      <w:rFonts w:ascii="Arial" w:eastAsiaTheme="majorEastAsia" w:hAnsi="Arial" w:cs="Arial"/>
      <w:color w:val="1F4E79" w:themeColor="accent1" w:themeShade="80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7C0CE6"/>
    <w:pPr>
      <w:numPr>
        <w:ilvl w:val="1"/>
      </w:numPr>
      <w:spacing w:after="160"/>
    </w:pPr>
    <w:rPr>
      <w:rFonts w:eastAsiaTheme="minorEastAsia" w:cstheme="minorBidi"/>
      <w:color w:val="1F4E79" w:themeColor="accent1" w:themeShade="80"/>
      <w:spacing w:val="15"/>
      <w:sz w:val="25"/>
    </w:rPr>
  </w:style>
  <w:style w:type="character" w:customStyle="1" w:styleId="SubtitleChar">
    <w:name w:val="Subtitle Char"/>
    <w:basedOn w:val="DefaultParagraphFont"/>
    <w:link w:val="Subtitle"/>
    <w:uiPriority w:val="11"/>
    <w:rsid w:val="007C0CE6"/>
    <w:rPr>
      <w:rFonts w:ascii="Arial" w:eastAsiaTheme="minorEastAsia" w:hAnsi="Arial" w:cstheme="minorBidi"/>
      <w:color w:val="1F4E79" w:themeColor="accent1" w:themeShade="80"/>
      <w:spacing w:val="15"/>
      <w:sz w:val="25"/>
      <w:szCs w:val="22"/>
    </w:rPr>
  </w:style>
  <w:style w:type="character" w:styleId="SubtleEmphasis">
    <w:name w:val="Subtle Emphasis"/>
    <w:basedOn w:val="DefaultParagraphFont"/>
    <w:uiPriority w:val="19"/>
    <w:qFormat/>
    <w:rsid w:val="00071EA0"/>
    <w:rPr>
      <w:rFonts w:ascii="Arial Rounded MT Bold" w:hAnsi="Arial Rounded MT Bold"/>
      <w:i w:val="0"/>
      <w:iCs/>
      <w:color w:val="1F4E79" w:themeColor="accent1" w:themeShade="80"/>
      <w:sz w:val="2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1330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3307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86FC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86FC5"/>
    <w:rPr>
      <w:rFonts w:ascii="Arial" w:hAnsi="Arial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286FC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86FC5"/>
    <w:rPr>
      <w:rFonts w:ascii="Arial" w:hAnsi="Arial"/>
      <w:sz w:val="22"/>
      <w:szCs w:val="22"/>
    </w:rPr>
  </w:style>
  <w:style w:type="paragraph" w:styleId="Caption">
    <w:name w:val="caption"/>
    <w:basedOn w:val="Normal"/>
    <w:next w:val="Normal"/>
    <w:uiPriority w:val="35"/>
    <w:unhideWhenUsed/>
    <w:qFormat/>
    <w:rsid w:val="004325DE"/>
    <w:pPr>
      <w:spacing w:after="200" w:line="240" w:lineRule="auto"/>
      <w:jc w:val="center"/>
    </w:pPr>
    <w:rPr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B26CF3-8F34-4F45-806A-2CF3DAD929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25DC8F06</Template>
  <TotalTime>0</TotalTime>
  <Pages>4</Pages>
  <Words>20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Corte-Real, Ricardo (Student)</dc:creator>
  <cp:keywords/>
  <dc:description/>
  <cp:lastModifiedBy>Corte-Real, Ricardo (Student)</cp:lastModifiedBy>
  <cp:revision>2</cp:revision>
  <cp:lastPrinted>2015-02-26T14:03:00Z</cp:lastPrinted>
  <dcterms:created xsi:type="dcterms:W3CDTF">2018-03-23T19:40:00Z</dcterms:created>
  <dcterms:modified xsi:type="dcterms:W3CDTF">2018-03-23T19:40:00Z</dcterms:modified>
</cp:coreProperties>
</file>